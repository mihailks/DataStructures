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A3A6D" w14:textId="77777777" w:rsidR="009801CC" w:rsidRDefault="004B4B04" w:rsidP="004B4B04">
      <w:pPr>
        <w:pStyle w:val="Heading1"/>
        <w:jc w:val="center"/>
      </w:pPr>
      <w:r>
        <w:t>Data Structures</w:t>
      </w:r>
      <w:r w:rsidR="00401FF1">
        <w:rPr>
          <w:lang w:val="bg-BG"/>
        </w:rPr>
        <w:t xml:space="preserve"> </w:t>
      </w:r>
      <w:r w:rsidR="00401FF1">
        <w:t>Retake</w:t>
      </w:r>
      <w:r>
        <w:t xml:space="preserve"> Exam: Olympics</w:t>
      </w:r>
    </w:p>
    <w:p w14:paraId="1BB04410" w14:textId="77777777" w:rsidR="004B4B04" w:rsidRDefault="004B4B04" w:rsidP="004B4B04">
      <w:pPr>
        <w:pStyle w:val="Heading2"/>
      </w:pPr>
      <w:r>
        <w:t>Description</w:t>
      </w:r>
    </w:p>
    <w:p w14:paraId="542FD2D5" w14:textId="77777777" w:rsidR="004B4B04" w:rsidRDefault="004B4B04" w:rsidP="004B4B04">
      <w:r>
        <w:t xml:space="preserve">You </w:t>
      </w:r>
      <w:proofErr w:type="gramStart"/>
      <w:r>
        <w:t>have to</w:t>
      </w:r>
      <w:proofErr w:type="gramEnd"/>
      <w:r>
        <w:t xml:space="preserve"> implement a structure that keeps track of the Olympic scores in Tokyo 2020. Your structure will have to support the following functionalities:</w:t>
      </w:r>
    </w:p>
    <w:p w14:paraId="49B817FC" w14:textId="470EE6BC" w:rsidR="004B4B04" w:rsidRPr="002B6B83" w:rsidRDefault="004B4B04" w:rsidP="00061144">
      <w:pPr>
        <w:pStyle w:val="ListParagraph"/>
        <w:numPr>
          <w:ilvl w:val="0"/>
          <w:numId w:val="18"/>
        </w:numPr>
        <w:rPr>
          <w:rFonts w:ascii="Consolas" w:hAnsi="Consolas"/>
          <w:b/>
        </w:rPr>
      </w:pPr>
      <w:proofErr w:type="spellStart"/>
      <w:proofErr w:type="gramStart"/>
      <w:r w:rsidRPr="002B6B83">
        <w:rPr>
          <w:rFonts w:ascii="Consolas" w:hAnsi="Consolas"/>
          <w:b/>
        </w:rPr>
        <w:t>AddCompetitor</w:t>
      </w:r>
      <w:proofErr w:type="spellEnd"/>
      <w:r w:rsidRPr="002B6B83">
        <w:rPr>
          <w:rFonts w:ascii="Consolas" w:hAnsi="Consolas"/>
          <w:b/>
        </w:rPr>
        <w:t>(</w:t>
      </w:r>
      <w:proofErr w:type="spellStart"/>
      <w:proofErr w:type="gramEnd"/>
      <w:r w:rsidR="00DA77CB" w:rsidRPr="002B6B83">
        <w:rPr>
          <w:rFonts w:ascii="Consolas" w:hAnsi="Consolas"/>
          <w:b/>
        </w:rPr>
        <w:t>competitorId</w:t>
      </w:r>
      <w:proofErr w:type="spellEnd"/>
      <w:r w:rsidR="00DA77CB">
        <w:rPr>
          <w:rFonts w:ascii="Consolas" w:hAnsi="Consolas"/>
          <w:b/>
          <w:lang w:val="bg-BG"/>
        </w:rPr>
        <w:t xml:space="preserve">, </w:t>
      </w:r>
      <w:proofErr w:type="spellStart"/>
      <w:r w:rsidRPr="002B6B83">
        <w:rPr>
          <w:rFonts w:ascii="Consolas" w:hAnsi="Consolas"/>
          <w:b/>
        </w:rPr>
        <w:t>competitorName</w:t>
      </w:r>
      <w:proofErr w:type="spellEnd"/>
      <w:r w:rsidRPr="002B6B83">
        <w:rPr>
          <w:rFonts w:ascii="Consolas" w:hAnsi="Consolas"/>
          <w:b/>
        </w:rPr>
        <w:t>)</w:t>
      </w:r>
      <w:r>
        <w:t xml:space="preserve"> </w:t>
      </w:r>
      <w:r w:rsidR="007B562D">
        <w:t>– you have to register a new competitor</w:t>
      </w:r>
      <w:r w:rsidR="00104F0B">
        <w:t xml:space="preserve">. If there is already a competitor with that id, </w:t>
      </w:r>
      <w:r w:rsidR="005B4420">
        <w:t xml:space="preserve">return </w:t>
      </w:r>
      <w:r w:rsidR="00061144" w:rsidRPr="00061144">
        <w:rPr>
          <w:rStyle w:val="CodeChar"/>
        </w:rPr>
        <w:t>IllegalArgumentException</w:t>
      </w:r>
    </w:p>
    <w:p w14:paraId="367CF9E3" w14:textId="07E71E3A" w:rsidR="005B4420" w:rsidRPr="005B4420" w:rsidRDefault="004B4B04" w:rsidP="00061144">
      <w:pPr>
        <w:pStyle w:val="ListParagraph"/>
        <w:numPr>
          <w:ilvl w:val="0"/>
          <w:numId w:val="18"/>
        </w:numPr>
      </w:pPr>
      <w:proofErr w:type="spellStart"/>
      <w:proofErr w:type="gramStart"/>
      <w:r w:rsidRPr="005B4420">
        <w:rPr>
          <w:rFonts w:ascii="Consolas" w:hAnsi="Consolas"/>
          <w:b/>
        </w:rPr>
        <w:t>AddCompetition</w:t>
      </w:r>
      <w:proofErr w:type="spellEnd"/>
      <w:r w:rsidRPr="005B4420">
        <w:rPr>
          <w:rFonts w:ascii="Consolas" w:hAnsi="Consolas"/>
          <w:b/>
        </w:rPr>
        <w:t>(</w:t>
      </w:r>
      <w:proofErr w:type="spellStart"/>
      <w:proofErr w:type="gramEnd"/>
      <w:r w:rsidR="00DA77CB" w:rsidRPr="002B6B83">
        <w:rPr>
          <w:rFonts w:ascii="Consolas" w:hAnsi="Consolas"/>
          <w:b/>
        </w:rPr>
        <w:t>competitorId</w:t>
      </w:r>
      <w:proofErr w:type="spellEnd"/>
      <w:r w:rsidR="00DA77CB">
        <w:rPr>
          <w:rFonts w:ascii="Consolas" w:hAnsi="Consolas"/>
          <w:b/>
          <w:lang w:val="bg-BG"/>
        </w:rPr>
        <w:t xml:space="preserve">, </w:t>
      </w:r>
      <w:proofErr w:type="spellStart"/>
      <w:r w:rsidR="00DA77CB" w:rsidRPr="002B6B83">
        <w:rPr>
          <w:rFonts w:ascii="Consolas" w:hAnsi="Consolas"/>
          <w:b/>
        </w:rPr>
        <w:t>competitorName</w:t>
      </w:r>
      <w:proofErr w:type="spellEnd"/>
      <w:r w:rsidRPr="005B4420">
        <w:rPr>
          <w:rFonts w:ascii="Consolas" w:hAnsi="Consolas"/>
          <w:b/>
        </w:rPr>
        <w:t xml:space="preserve">, </w:t>
      </w:r>
      <w:r w:rsidR="00307D49">
        <w:rPr>
          <w:rFonts w:ascii="Consolas" w:hAnsi="Consolas"/>
          <w:b/>
        </w:rPr>
        <w:t>score</w:t>
      </w:r>
      <w:r w:rsidRPr="005B4420">
        <w:rPr>
          <w:rFonts w:ascii="Consolas" w:hAnsi="Consolas"/>
          <w:b/>
        </w:rPr>
        <w:t>)</w:t>
      </w:r>
      <w:r w:rsidR="007B562D">
        <w:t xml:space="preserve"> – you have to register a new competition</w:t>
      </w:r>
      <w:r w:rsidR="00104F0B">
        <w:t xml:space="preserve">. If there is already a competition with that id, </w:t>
      </w:r>
      <w:r w:rsidR="005B4420">
        <w:t xml:space="preserve">return </w:t>
      </w:r>
      <w:r w:rsidR="00061144" w:rsidRPr="00061144">
        <w:rPr>
          <w:rStyle w:val="CodeChar"/>
        </w:rPr>
        <w:t>IllegalArgumentException</w:t>
      </w:r>
    </w:p>
    <w:p w14:paraId="738B3D0C" w14:textId="487F5350" w:rsidR="00104F0B" w:rsidRPr="00D42932" w:rsidRDefault="004B4B04" w:rsidP="00061144">
      <w:pPr>
        <w:pStyle w:val="ListParagraph"/>
        <w:numPr>
          <w:ilvl w:val="0"/>
          <w:numId w:val="18"/>
        </w:numPr>
      </w:pPr>
      <w:proofErr w:type="gramStart"/>
      <w:r w:rsidRPr="005B4420">
        <w:rPr>
          <w:rFonts w:ascii="Consolas" w:hAnsi="Consolas"/>
          <w:b/>
        </w:rPr>
        <w:t>Compete(</w:t>
      </w:r>
      <w:proofErr w:type="spellStart"/>
      <w:proofErr w:type="gramEnd"/>
      <w:r w:rsidRPr="005B4420">
        <w:rPr>
          <w:rFonts w:ascii="Consolas" w:hAnsi="Consolas"/>
          <w:b/>
        </w:rPr>
        <w:t>competitorId</w:t>
      </w:r>
      <w:proofErr w:type="spellEnd"/>
      <w:r w:rsidRPr="005B4420">
        <w:rPr>
          <w:rFonts w:ascii="Consolas" w:hAnsi="Consolas"/>
          <w:b/>
        </w:rPr>
        <w:t xml:space="preserve">, </w:t>
      </w:r>
      <w:proofErr w:type="spellStart"/>
      <w:r w:rsidRPr="005B4420">
        <w:rPr>
          <w:rFonts w:ascii="Consolas" w:hAnsi="Consolas"/>
          <w:b/>
        </w:rPr>
        <w:t>competitionId</w:t>
      </w:r>
      <w:proofErr w:type="spellEnd"/>
      <w:r w:rsidRPr="005B4420">
        <w:rPr>
          <w:rFonts w:ascii="Consolas" w:hAnsi="Consolas"/>
          <w:b/>
        </w:rPr>
        <w:t>)</w:t>
      </w:r>
      <w:r w:rsidR="007B562D">
        <w:t xml:space="preserve"> – search for the given competitor and the given competition and add the competitor with his score to the given competition</w:t>
      </w:r>
      <w:r w:rsidR="00104F0B">
        <w:t xml:space="preserve">. </w:t>
      </w:r>
      <w:r w:rsidR="00F24DE7">
        <w:br/>
      </w:r>
      <w:r w:rsidR="005B4420">
        <w:rPr>
          <w:b/>
        </w:rPr>
        <w:t xml:space="preserve">If there are no such competitor or competition throw </w:t>
      </w:r>
      <w:proofErr w:type="spellStart"/>
      <w:r w:rsidR="00061144" w:rsidRPr="00061144">
        <w:rPr>
          <w:b/>
        </w:rPr>
        <w:t>IllegalArgumentException</w:t>
      </w:r>
      <w:proofErr w:type="spellEnd"/>
    </w:p>
    <w:p w14:paraId="3FB1EF6B" w14:textId="77777777" w:rsidR="008F7425" w:rsidRPr="008F7425" w:rsidRDefault="00D42932" w:rsidP="00061144">
      <w:pPr>
        <w:pStyle w:val="ListParagraph"/>
        <w:numPr>
          <w:ilvl w:val="0"/>
          <w:numId w:val="18"/>
        </w:numPr>
        <w:rPr>
          <w:rFonts w:cstheme="minorHAnsi"/>
        </w:rPr>
      </w:pPr>
      <w:proofErr w:type="gramStart"/>
      <w:r w:rsidRPr="0092047B">
        <w:rPr>
          <w:rFonts w:ascii="Consolas" w:hAnsi="Consolas"/>
          <w:b/>
        </w:rPr>
        <w:t>Disqualify(</w:t>
      </w:r>
      <w:proofErr w:type="spellStart"/>
      <w:proofErr w:type="gramEnd"/>
      <w:r w:rsidRPr="0092047B">
        <w:rPr>
          <w:rFonts w:ascii="Consolas" w:hAnsi="Consolas"/>
          <w:b/>
        </w:rPr>
        <w:t>competitionId</w:t>
      </w:r>
      <w:proofErr w:type="spellEnd"/>
      <w:r w:rsidR="00F24DE7">
        <w:rPr>
          <w:rFonts w:ascii="Consolas" w:hAnsi="Consolas"/>
          <w:b/>
        </w:rPr>
        <w:t xml:space="preserve">, </w:t>
      </w:r>
      <w:proofErr w:type="spellStart"/>
      <w:r w:rsidR="00F24DE7" w:rsidRPr="0092047B">
        <w:rPr>
          <w:rFonts w:ascii="Consolas" w:hAnsi="Consolas"/>
          <w:b/>
        </w:rPr>
        <w:t>competitorId</w:t>
      </w:r>
      <w:proofErr w:type="spellEnd"/>
      <w:r w:rsidRPr="0092047B">
        <w:rPr>
          <w:rFonts w:ascii="Consolas" w:hAnsi="Consolas"/>
          <w:b/>
        </w:rPr>
        <w:t>)</w:t>
      </w:r>
      <w:r>
        <w:t xml:space="preserve"> </w:t>
      </w:r>
      <w:r w:rsidR="00EA5E0E">
        <w:t xml:space="preserve">– </w:t>
      </w:r>
      <w:r w:rsidR="00EA5E0E" w:rsidRPr="003B28CE">
        <w:t xml:space="preserve">search for the </w:t>
      </w:r>
      <w:r w:rsidR="00EA5E0E" w:rsidRPr="003B28CE">
        <w:rPr>
          <w:b/>
        </w:rPr>
        <w:t>competitor</w:t>
      </w:r>
      <w:r w:rsidR="00EA5E0E" w:rsidRPr="003B28CE">
        <w:t xml:space="preserve"> in the </w:t>
      </w:r>
      <w:r w:rsidR="00EA5E0E" w:rsidRPr="003B28CE">
        <w:rPr>
          <w:b/>
        </w:rPr>
        <w:t>competition</w:t>
      </w:r>
      <w:r w:rsidR="00EA5E0E" w:rsidRPr="003B28CE">
        <w:t xml:space="preserve"> and </w:t>
      </w:r>
      <w:r w:rsidR="00EA5E0E" w:rsidRPr="003B28CE">
        <w:rPr>
          <w:b/>
        </w:rPr>
        <w:t>remove him from the competition</w:t>
      </w:r>
      <w:r w:rsidR="00EA5E0E" w:rsidRPr="003B28CE">
        <w:t xml:space="preserve">. </w:t>
      </w:r>
      <w:r w:rsidR="00EA5E0E" w:rsidRPr="003B28CE">
        <w:rPr>
          <w:b/>
        </w:rPr>
        <w:t>Decrease</w:t>
      </w:r>
      <w:r w:rsidR="00EA5E0E" w:rsidRPr="003B28CE">
        <w:t xml:space="preserve"> </w:t>
      </w:r>
      <w:r w:rsidR="00EA5E0E" w:rsidRPr="003B28CE">
        <w:rPr>
          <w:b/>
        </w:rPr>
        <w:t>the points</w:t>
      </w:r>
      <w:r w:rsidR="00EA5E0E" w:rsidRPr="003B28CE">
        <w:t xml:space="preserve"> of the </w:t>
      </w:r>
      <w:r w:rsidR="00EA5E0E" w:rsidRPr="003B28CE">
        <w:rPr>
          <w:b/>
        </w:rPr>
        <w:t>competitor</w:t>
      </w:r>
      <w:r w:rsidR="00EA5E0E" w:rsidRPr="003B28CE">
        <w:t xml:space="preserve"> with </w:t>
      </w:r>
      <w:r w:rsidR="00EA5E0E" w:rsidRPr="003B28CE">
        <w:rPr>
          <w:b/>
        </w:rPr>
        <w:t>the points of the current race.</w:t>
      </w:r>
      <w:r w:rsidR="00F24DE7">
        <w:br/>
      </w:r>
      <w:r w:rsidR="008F7425">
        <w:rPr>
          <w:b/>
        </w:rPr>
        <w:t xml:space="preserve">If there are no such competitor or competition throw </w:t>
      </w:r>
      <w:proofErr w:type="spellStart"/>
      <w:r w:rsidR="00061144" w:rsidRPr="00061144">
        <w:rPr>
          <w:b/>
        </w:rPr>
        <w:t>IllegalArgumentException</w:t>
      </w:r>
      <w:proofErr w:type="spellEnd"/>
    </w:p>
    <w:p w14:paraId="283AB1AA" w14:textId="77777777" w:rsidR="002B6B83" w:rsidRPr="00C02737" w:rsidRDefault="00C02737" w:rsidP="00061144">
      <w:pPr>
        <w:pStyle w:val="ListParagraph"/>
        <w:numPr>
          <w:ilvl w:val="0"/>
          <w:numId w:val="18"/>
        </w:numPr>
        <w:rPr>
          <w:rFonts w:cstheme="minorHAnsi"/>
        </w:rPr>
      </w:pPr>
      <w:proofErr w:type="spellStart"/>
      <w:r>
        <w:rPr>
          <w:rFonts w:ascii="Consolas" w:hAnsi="Consolas"/>
          <w:b/>
        </w:rPr>
        <w:t>GetByName</w:t>
      </w:r>
      <w:proofErr w:type="spellEnd"/>
      <w:r w:rsidR="004B4B04" w:rsidRPr="002B6B83">
        <w:rPr>
          <w:rFonts w:ascii="Consolas" w:hAnsi="Consolas"/>
          <w:b/>
        </w:rPr>
        <w:t>(</w:t>
      </w:r>
      <w:r>
        <w:rPr>
          <w:rFonts w:ascii="Consolas" w:hAnsi="Consolas"/>
          <w:b/>
        </w:rPr>
        <w:t>name</w:t>
      </w:r>
      <w:r w:rsidR="004B4B04" w:rsidRPr="002B6B83">
        <w:rPr>
          <w:rFonts w:ascii="Consolas" w:hAnsi="Consolas"/>
          <w:b/>
        </w:rPr>
        <w:t>)</w:t>
      </w:r>
      <w:r w:rsidR="00135210">
        <w:t xml:space="preserve"> </w:t>
      </w:r>
      <w:r>
        <w:t>– return all competitors with the provided name ordered by their id’s</w:t>
      </w:r>
      <w:r w:rsidRPr="00C02737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2B6B83" w:rsidRPr="00C02737">
        <w:rPr>
          <w:rFonts w:cstheme="minorHAnsi"/>
        </w:rPr>
        <w:t xml:space="preserve">If there is no </w:t>
      </w:r>
      <w:r>
        <w:rPr>
          <w:rFonts w:cstheme="minorHAnsi"/>
        </w:rPr>
        <w:t xml:space="preserve">competitor with the given name return </w:t>
      </w:r>
      <w:r w:rsidR="00061144" w:rsidRPr="00061144">
        <w:rPr>
          <w:rStyle w:val="CodeChar"/>
        </w:rPr>
        <w:t>IllegalArgumentException</w:t>
      </w:r>
    </w:p>
    <w:p w14:paraId="6EBE9FC5" w14:textId="05A4F840" w:rsidR="00BC5514" w:rsidRPr="00D57328" w:rsidRDefault="00C02737" w:rsidP="00C02737">
      <w:pPr>
        <w:pStyle w:val="ListParagraph"/>
        <w:numPr>
          <w:ilvl w:val="0"/>
          <w:numId w:val="18"/>
        </w:numPr>
        <w:rPr>
          <w:b/>
          <w:u w:val="single"/>
        </w:rPr>
      </w:pPr>
      <w:proofErr w:type="spellStart"/>
      <w:proofErr w:type="gramStart"/>
      <w:r w:rsidRPr="00C02737">
        <w:rPr>
          <w:rFonts w:ascii="Consolas" w:hAnsi="Consolas"/>
          <w:b/>
        </w:rPr>
        <w:t>FindCompetitorsInRange</w:t>
      </w:r>
      <w:proofErr w:type="spellEnd"/>
      <w:r w:rsidR="00135210" w:rsidRPr="002B6B83">
        <w:rPr>
          <w:rFonts w:ascii="Consolas" w:hAnsi="Consolas"/>
          <w:b/>
        </w:rPr>
        <w:t>(</w:t>
      </w:r>
      <w:proofErr w:type="gramEnd"/>
      <w:r w:rsidR="00197630">
        <w:rPr>
          <w:rFonts w:ascii="Consolas" w:hAnsi="Consolas"/>
          <w:b/>
        </w:rPr>
        <w:t>min</w:t>
      </w:r>
      <w:r>
        <w:rPr>
          <w:rFonts w:ascii="Consolas" w:hAnsi="Consolas"/>
          <w:b/>
        </w:rPr>
        <w:t xml:space="preserve">, </w:t>
      </w:r>
      <w:r w:rsidR="00197630">
        <w:rPr>
          <w:rFonts w:ascii="Consolas" w:hAnsi="Consolas"/>
          <w:b/>
        </w:rPr>
        <w:t>max</w:t>
      </w:r>
      <w:r w:rsidR="00135210" w:rsidRPr="002B6B83">
        <w:rPr>
          <w:rFonts w:ascii="Consolas" w:hAnsi="Consolas"/>
          <w:b/>
        </w:rPr>
        <w:t>)</w:t>
      </w:r>
      <w:r w:rsidR="00135210">
        <w:t xml:space="preserve"> –</w:t>
      </w:r>
      <w:r>
        <w:t xml:space="preserve"> </w:t>
      </w:r>
      <w:r w:rsidRPr="00C02737">
        <w:t>find all competitors which have total score between the given start exclusive and end inclusive</w:t>
      </w:r>
      <w:r>
        <w:t>.</w:t>
      </w:r>
    </w:p>
    <w:p w14:paraId="220440AE" w14:textId="4AD073A7" w:rsidR="00D57328" w:rsidRDefault="00D57328" w:rsidP="00061144">
      <w:pPr>
        <w:pStyle w:val="ListParagraph"/>
        <w:numPr>
          <w:ilvl w:val="0"/>
          <w:numId w:val="18"/>
        </w:numPr>
        <w:spacing w:before="0" w:after="200"/>
      </w:pPr>
      <w:r>
        <w:rPr>
          <w:rStyle w:val="CodeChar"/>
        </w:rPr>
        <w:t>SearchWithName</w:t>
      </w:r>
      <w:r w:rsidR="00197630">
        <w:rPr>
          <w:rStyle w:val="CodeChar"/>
        </w:rPr>
        <w:t>Length</w:t>
      </w:r>
      <w:r>
        <w:rPr>
          <w:rStyle w:val="CodeChar"/>
        </w:rPr>
        <w:t>(</w:t>
      </w:r>
      <w:proofErr w:type="spellStart"/>
      <w:r w:rsidR="00197630">
        <w:rPr>
          <w:rFonts w:ascii="Consolas" w:hAnsi="Consolas"/>
          <w:b/>
        </w:rPr>
        <w:t>minLength</w:t>
      </w:r>
      <w:proofErr w:type="spellEnd"/>
      <w:r w:rsidR="00AD1FC0">
        <w:rPr>
          <w:rFonts w:ascii="Consolas" w:hAnsi="Consolas"/>
          <w:b/>
        </w:rPr>
        <w:t>,</w:t>
      </w:r>
      <w:r w:rsidR="00197630">
        <w:rPr>
          <w:rFonts w:ascii="Consolas" w:hAnsi="Consolas"/>
          <w:b/>
        </w:rPr>
        <w:t xml:space="preserve"> </w:t>
      </w:r>
      <w:proofErr w:type="spellStart"/>
      <w:r w:rsidR="00197630" w:rsidRPr="00197630">
        <w:rPr>
          <w:rFonts w:ascii="Consolas" w:hAnsi="Consolas"/>
          <w:b/>
        </w:rPr>
        <w:t>maxLength</w:t>
      </w:r>
      <w:proofErr w:type="spellEnd"/>
      <w:r>
        <w:rPr>
          <w:rStyle w:val="CodeChar"/>
        </w:rPr>
        <w:t>)</w:t>
      </w:r>
      <w:r>
        <w:t xml:space="preserve"> – </w:t>
      </w:r>
      <w:r w:rsidR="00061144">
        <w:t xml:space="preserve">Returns </w:t>
      </w:r>
      <w:r w:rsidR="00061144" w:rsidRPr="00061144">
        <w:t>a list of contestants</w:t>
      </w:r>
      <w:r>
        <w:t xml:space="preserve"> that have name lengths between the 2 parameters</w:t>
      </w:r>
      <w:r w:rsidR="00307D49">
        <w:t xml:space="preserve"> inclusive and order them by id. If there aren’t any return empty collection.</w:t>
      </w:r>
    </w:p>
    <w:p w14:paraId="18320D48" w14:textId="77777777" w:rsidR="00211602" w:rsidRDefault="00211602" w:rsidP="00D57328">
      <w:pPr>
        <w:pStyle w:val="ListParagraph"/>
        <w:numPr>
          <w:ilvl w:val="0"/>
          <w:numId w:val="18"/>
        </w:numPr>
        <w:spacing w:before="0" w:after="200"/>
      </w:pPr>
      <w:r>
        <w:rPr>
          <w:rStyle w:val="CodeChar"/>
        </w:rPr>
        <w:t>Contains(</w:t>
      </w:r>
      <w:r w:rsidR="00786222">
        <w:rPr>
          <w:rStyle w:val="CodeChar"/>
        </w:rPr>
        <w:t xml:space="preserve">competitionId, </w:t>
      </w:r>
      <w:r>
        <w:rPr>
          <w:rStyle w:val="CodeChar"/>
        </w:rPr>
        <w:t xml:space="preserve">Competitor) </w:t>
      </w:r>
      <w:r>
        <w:t>– Checks if a competitor is present in the competition.</w:t>
      </w:r>
    </w:p>
    <w:p w14:paraId="5334543A" w14:textId="77777777" w:rsidR="00307D49" w:rsidRDefault="00307D49" w:rsidP="00061144">
      <w:pPr>
        <w:pStyle w:val="ListParagraph"/>
        <w:numPr>
          <w:ilvl w:val="0"/>
          <w:numId w:val="18"/>
        </w:numPr>
        <w:spacing w:before="0" w:after="200"/>
      </w:pPr>
      <w:r>
        <w:rPr>
          <w:rStyle w:val="CodeChar"/>
        </w:rPr>
        <w:t xml:space="preserve">GetCompetition(id) </w:t>
      </w:r>
      <w:r>
        <w:t xml:space="preserve">– return the competition with the given id. If there is no such throw </w:t>
      </w:r>
      <w:r w:rsidR="00061144" w:rsidRPr="00061144">
        <w:rPr>
          <w:rStyle w:val="CodeChar"/>
        </w:rPr>
        <w:t>IllegalArgumentException</w:t>
      </w:r>
    </w:p>
    <w:p w14:paraId="19902371" w14:textId="77777777" w:rsidR="00307D49" w:rsidRDefault="00307D49" w:rsidP="00D57328">
      <w:pPr>
        <w:pStyle w:val="ListParagraph"/>
        <w:numPr>
          <w:ilvl w:val="0"/>
          <w:numId w:val="18"/>
        </w:numPr>
        <w:spacing w:before="0" w:after="200"/>
      </w:pPr>
      <w:r w:rsidRPr="00307D49">
        <w:rPr>
          <w:rStyle w:val="CodeChar"/>
        </w:rPr>
        <w:t>CompetitorsCount()</w:t>
      </w:r>
      <w:r>
        <w:t xml:space="preserve"> – return count of registered competitors</w:t>
      </w:r>
    </w:p>
    <w:p w14:paraId="49AC6EE1" w14:textId="77777777" w:rsidR="00307D49" w:rsidRDefault="00307D49" w:rsidP="00D57328">
      <w:pPr>
        <w:pStyle w:val="ListParagraph"/>
        <w:numPr>
          <w:ilvl w:val="0"/>
          <w:numId w:val="18"/>
        </w:numPr>
        <w:spacing w:before="0" w:after="200"/>
      </w:pPr>
      <w:r w:rsidRPr="00307D49">
        <w:rPr>
          <w:rStyle w:val="CodeChar"/>
        </w:rPr>
        <w:t>CompetitionsCount()</w:t>
      </w:r>
      <w:r>
        <w:t xml:space="preserve"> – return count of competitions</w:t>
      </w:r>
    </w:p>
    <w:p w14:paraId="77269CDB" w14:textId="77777777" w:rsidR="009471FB" w:rsidRPr="009471FB" w:rsidRDefault="009471FB" w:rsidP="009471FB">
      <w:pPr>
        <w:spacing w:before="0" w:after="200"/>
        <w:jc w:val="center"/>
        <w:rPr>
          <w:rFonts w:cstheme="minorHAnsi"/>
          <w:i/>
        </w:rPr>
      </w:pPr>
      <w:r w:rsidRPr="009471FB">
        <w:rPr>
          <w:rFonts w:cstheme="minorHAnsi"/>
          <w:i/>
        </w:rPr>
        <w:t xml:space="preserve">Feel free to override </w:t>
      </w:r>
      <w:r w:rsidRPr="009471FB">
        <w:rPr>
          <w:rStyle w:val="CodeChar"/>
          <w:rFonts w:asciiTheme="minorHAnsi" w:hAnsiTheme="minorHAnsi" w:cstheme="minorHAnsi"/>
          <w:i/>
        </w:rPr>
        <w:t>Equals()</w:t>
      </w:r>
      <w:r w:rsidRPr="009471FB">
        <w:rPr>
          <w:rFonts w:cstheme="minorHAnsi"/>
          <w:i/>
        </w:rPr>
        <w:t xml:space="preserve"> and </w:t>
      </w:r>
      <w:r w:rsidRPr="009471FB">
        <w:rPr>
          <w:rStyle w:val="CodeChar"/>
          <w:rFonts w:asciiTheme="minorHAnsi" w:hAnsiTheme="minorHAnsi" w:cstheme="minorHAnsi"/>
          <w:i/>
        </w:rPr>
        <w:t xml:space="preserve">GetHashCode() </w:t>
      </w:r>
      <w:r w:rsidRPr="009471FB">
        <w:rPr>
          <w:rFonts w:cstheme="minorHAnsi"/>
          <w:i/>
        </w:rPr>
        <w:t>if necessary.</w:t>
      </w:r>
    </w:p>
    <w:p w14:paraId="1F5C65B6" w14:textId="77777777" w:rsidR="00BC5514" w:rsidRDefault="00BC5514" w:rsidP="00BC5514">
      <w:pPr>
        <w:pStyle w:val="Heading2"/>
      </w:pPr>
      <w:r>
        <w:t>Input</w:t>
      </w:r>
      <w:r w:rsidR="00401FF1">
        <w:rPr>
          <w:lang w:val="bg-BG"/>
        </w:rPr>
        <w:t xml:space="preserve"> </w:t>
      </w:r>
      <w:r>
        <w:t>/</w:t>
      </w:r>
      <w:r w:rsidR="00401FF1">
        <w:rPr>
          <w:lang w:val="bg-BG"/>
        </w:rPr>
        <w:t xml:space="preserve"> </w:t>
      </w:r>
      <w:r>
        <w:t>Output</w:t>
      </w:r>
    </w:p>
    <w:p w14:paraId="36B6BD2D" w14:textId="77777777" w:rsidR="000A0254" w:rsidRPr="00700A67" w:rsidRDefault="000A0254" w:rsidP="000A0254">
      <w:pPr>
        <w:spacing w:before="120"/>
        <w:rPr>
          <w:noProof/>
        </w:rPr>
      </w:pPr>
      <w:r w:rsidRPr="00700A67">
        <w:rPr>
          <w:noProof/>
        </w:rPr>
        <w:t xml:space="preserve">You are given a </w:t>
      </w:r>
      <w:r w:rsidRPr="00700A67">
        <w:rPr>
          <w:b/>
          <w:bCs/>
          <w:noProof/>
        </w:rPr>
        <w:t>Visual Studio C# project skeleton</w:t>
      </w:r>
      <w:r w:rsidRPr="00700A67">
        <w:rPr>
          <w:noProof/>
        </w:rPr>
        <w:t xml:space="preserve"> (unfinished project) / </w:t>
      </w:r>
      <w:r w:rsidRPr="00700A67">
        <w:rPr>
          <w:b/>
          <w:noProof/>
        </w:rPr>
        <w:t>IntelliJ Java project</w:t>
      </w:r>
      <w:r w:rsidRPr="00700A67">
        <w:rPr>
          <w:noProof/>
        </w:rPr>
        <w:t xml:space="preserve"> holding the interface </w:t>
      </w:r>
      <w:r w:rsidR="00EB3F4B">
        <w:rPr>
          <w:rStyle w:val="CodeChar"/>
        </w:rPr>
        <w:t>IOlympics</w:t>
      </w:r>
      <w:r w:rsidRPr="00700A67">
        <w:rPr>
          <w:noProof/>
        </w:rPr>
        <w:t>, the unfinished class</w:t>
      </w:r>
      <w:r>
        <w:rPr>
          <w:noProof/>
        </w:rPr>
        <w:t>es</w:t>
      </w:r>
      <w:r w:rsidRPr="00700A67">
        <w:rPr>
          <w:noProof/>
        </w:rPr>
        <w:t xml:space="preserve"> </w:t>
      </w:r>
      <w:r w:rsidR="00EB3F4B">
        <w:rPr>
          <w:rStyle w:val="CodeChar"/>
        </w:rPr>
        <w:t>Competition, Competitor</w:t>
      </w:r>
      <w:r>
        <w:t xml:space="preserve"> </w:t>
      </w:r>
      <w:r w:rsidRPr="00700A67">
        <w:rPr>
          <w:noProof/>
        </w:rPr>
        <w:t>and</w:t>
      </w:r>
      <w:r>
        <w:rPr>
          <w:noProof/>
        </w:rPr>
        <w:t xml:space="preserve"> </w:t>
      </w:r>
      <w:r w:rsidR="00EB3F4B">
        <w:rPr>
          <w:rStyle w:val="CodeChar"/>
        </w:rPr>
        <w:t>Olympics</w:t>
      </w:r>
      <w:r>
        <w:rPr>
          <w:noProof/>
        </w:rPr>
        <w:t>.</w:t>
      </w:r>
      <w:r w:rsidRPr="00700A67">
        <w:rPr>
          <w:noProof/>
        </w:rPr>
        <w:t xml:space="preserve"> </w:t>
      </w:r>
      <w:r>
        <w:rPr>
          <w:b/>
          <w:bCs/>
          <w:noProof/>
        </w:rPr>
        <w:t>T</w:t>
      </w:r>
      <w:r w:rsidRPr="00700A67">
        <w:rPr>
          <w:b/>
          <w:bCs/>
          <w:noProof/>
        </w:rPr>
        <w:t>ests</w:t>
      </w:r>
      <w:r w:rsidRPr="00700A67">
        <w:rPr>
          <w:noProof/>
        </w:rPr>
        <w:t xml:space="preserve"> covering</w:t>
      </w:r>
      <w:r>
        <w:rPr>
          <w:noProof/>
        </w:rPr>
        <w:t xml:space="preserve"> the </w:t>
      </w:r>
      <w:r w:rsidR="00EB3F4B">
        <w:rPr>
          <w:rStyle w:val="CodeChar"/>
        </w:rPr>
        <w:t>Olympics</w:t>
      </w:r>
      <w:r>
        <w:t xml:space="preserve"> </w:t>
      </w:r>
      <w:r w:rsidRPr="00700A67">
        <w:rPr>
          <w:b/>
          <w:noProof/>
        </w:rPr>
        <w:t>functionality</w:t>
      </w:r>
      <w:r w:rsidRPr="00700A67">
        <w:rPr>
          <w:noProof/>
        </w:rPr>
        <w:t xml:space="preserve"> and </w:t>
      </w:r>
      <w:r w:rsidRPr="00700A67">
        <w:rPr>
          <w:b/>
          <w:noProof/>
        </w:rPr>
        <w:t>performance</w:t>
      </w:r>
      <w:r w:rsidRPr="00700A67">
        <w:rPr>
          <w:noProof/>
        </w:rPr>
        <w:t>.</w:t>
      </w:r>
    </w:p>
    <w:p w14:paraId="1B843AD2" w14:textId="77777777" w:rsidR="000A0254" w:rsidRDefault="000A0254" w:rsidP="000A0254">
      <w:pPr>
        <w:spacing w:before="120"/>
      </w:pPr>
      <w:r>
        <w:t xml:space="preserve">Your task is to </w:t>
      </w:r>
      <w:r w:rsidRPr="0013086D">
        <w:rPr>
          <w:b/>
        </w:rPr>
        <w:t>finish th</w:t>
      </w:r>
      <w:r>
        <w:rPr>
          <w:b/>
        </w:rPr>
        <w:t>is</w:t>
      </w:r>
      <w:r w:rsidRPr="0013086D">
        <w:rPr>
          <w:b/>
        </w:rPr>
        <w:t xml:space="preserve"> class</w:t>
      </w:r>
      <w:r>
        <w:t xml:space="preserve"> to make the tests run correctly.</w:t>
      </w:r>
    </w:p>
    <w:p w14:paraId="3AD14B1A" w14:textId="77777777" w:rsidR="000A0254" w:rsidRDefault="000A0254" w:rsidP="000A0254">
      <w:pPr>
        <w:pStyle w:val="ListParagraph"/>
        <w:numPr>
          <w:ilvl w:val="0"/>
          <w:numId w:val="20"/>
        </w:numPr>
        <w:spacing w:before="120"/>
      </w:pPr>
      <w:r>
        <w:lastRenderedPageBreak/>
        <w:t xml:space="preserve">You are </w:t>
      </w:r>
      <w:r w:rsidRPr="001C5047">
        <w:rPr>
          <w:b/>
        </w:rPr>
        <w:t>not allowed to change the tests</w:t>
      </w:r>
      <w:r>
        <w:t>.</w:t>
      </w:r>
    </w:p>
    <w:p w14:paraId="0A3B02DC" w14:textId="77777777" w:rsidR="000A0254" w:rsidRDefault="000A0254" w:rsidP="000A0254">
      <w:pPr>
        <w:pStyle w:val="ListParagraph"/>
        <w:numPr>
          <w:ilvl w:val="0"/>
          <w:numId w:val="20"/>
        </w:numPr>
        <w:spacing w:before="120"/>
      </w:pPr>
      <w:r>
        <w:t xml:space="preserve">You are </w:t>
      </w:r>
      <w:r w:rsidRPr="00241B4B">
        <w:rPr>
          <w:b/>
        </w:rPr>
        <w:t>not allowed to change the interface</w:t>
      </w:r>
      <w:r>
        <w:t>.</w:t>
      </w:r>
    </w:p>
    <w:p w14:paraId="14E9604E" w14:textId="77777777" w:rsidR="000A0254" w:rsidRDefault="000A0254" w:rsidP="000A0254">
      <w:pPr>
        <w:pStyle w:val="ListParagraph"/>
        <w:numPr>
          <w:ilvl w:val="0"/>
          <w:numId w:val="20"/>
        </w:numPr>
        <w:spacing w:before="120"/>
      </w:pPr>
      <w:r>
        <w:t xml:space="preserve">You can add to the </w:t>
      </w:r>
      <w:r w:rsidR="00EB3F4B">
        <w:rPr>
          <w:rStyle w:val="CodeChar"/>
        </w:rPr>
        <w:t>Olympics</w:t>
      </w:r>
      <w:r>
        <w:t xml:space="preserve"> class, but don't remove anything.</w:t>
      </w:r>
    </w:p>
    <w:p w14:paraId="58205485" w14:textId="77777777" w:rsidR="000A0254" w:rsidRDefault="000A0254" w:rsidP="000A0254">
      <w:pPr>
        <w:pStyle w:val="ListParagraph"/>
        <w:numPr>
          <w:ilvl w:val="0"/>
          <w:numId w:val="20"/>
        </w:numPr>
        <w:spacing w:before="120"/>
      </w:pPr>
      <w:r>
        <w:t xml:space="preserve">You can edit the </w:t>
      </w:r>
      <w:r w:rsidR="00EB3F4B">
        <w:rPr>
          <w:rStyle w:val="CodeChar"/>
        </w:rPr>
        <w:t>Olympics</w:t>
      </w:r>
      <w:r>
        <w:t xml:space="preserve"> class if it implements the </w:t>
      </w:r>
      <w:r w:rsidR="00EB3F4B">
        <w:rPr>
          <w:rStyle w:val="CodeChar"/>
        </w:rPr>
        <w:t>IOlympics</w:t>
      </w:r>
      <w:r>
        <w:t xml:space="preserve"> interface.</w:t>
      </w:r>
    </w:p>
    <w:p w14:paraId="6B575764" w14:textId="77777777" w:rsidR="00307D49" w:rsidRDefault="00307D49" w:rsidP="00307D49">
      <w:pPr>
        <w:pStyle w:val="Heading2"/>
      </w:pPr>
      <w:r>
        <w:t>Interface</w:t>
      </w:r>
    </w:p>
    <w:p w14:paraId="10C098CF" w14:textId="77777777" w:rsidR="00307D49" w:rsidRDefault="00307D49" w:rsidP="00307D49">
      <w:pPr>
        <w:rPr>
          <w:lang w:val="en-GB"/>
        </w:rPr>
      </w:pPr>
      <w:r>
        <w:rPr>
          <w:lang w:val="en-GB"/>
        </w:rPr>
        <w:t xml:space="preserve">The interface </w:t>
      </w:r>
      <w:r w:rsidR="00585EA7">
        <w:rPr>
          <w:rStyle w:val="CodeChar"/>
        </w:rPr>
        <w:t>IOlympics</w:t>
      </w:r>
      <w:r>
        <w:t xml:space="preserve"> </w:t>
      </w:r>
      <w:r>
        <w:rPr>
          <w:lang w:val="en-GB"/>
        </w:rPr>
        <w:t>in C# looks like the code below: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514"/>
      </w:tblGrid>
      <w:tr w:rsidR="00307D49" w:rsidRPr="00C36295" w14:paraId="1DCFE2BA" w14:textId="77777777" w:rsidTr="003664A1">
        <w:tc>
          <w:tcPr>
            <w:tcW w:w="10387" w:type="dxa"/>
          </w:tcPr>
          <w:p w14:paraId="47B2EBE1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FF"/>
                <w:lang w:val="bg-BG"/>
              </w:rPr>
              <w:t>public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interface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r w:rsidRPr="00307D49">
              <w:rPr>
                <w:rFonts w:ascii="Consolas" w:hAnsi="Consolas" w:cs="Consolas"/>
                <w:color w:val="2B91AF"/>
                <w:lang w:val="bg-BG"/>
              </w:rPr>
              <w:t>IOlympics</w:t>
            </w:r>
          </w:p>
          <w:p w14:paraId="360FF6CC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>{</w:t>
            </w:r>
          </w:p>
          <w:p w14:paraId="1D7BC4B5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void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AddCompetitor(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id,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string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name);</w:t>
            </w:r>
          </w:p>
          <w:p w14:paraId="30360A01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242A8F53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void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AddCompetition(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id,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string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name,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00"/>
              </w:rPr>
              <w:t>score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>);</w:t>
            </w:r>
          </w:p>
          <w:p w14:paraId="0FC91728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308A0F42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void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Compete(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competitorId,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competitionId);</w:t>
            </w:r>
          </w:p>
          <w:p w14:paraId="3B781385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0891A62B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void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Disqualify(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competitionId,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competitorId);</w:t>
            </w:r>
          </w:p>
          <w:p w14:paraId="56A072B9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645DF866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IEnumerable&lt;Competitor&gt; FindCompetitorsInRange(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long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min,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long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max);</w:t>
            </w:r>
          </w:p>
          <w:p w14:paraId="040F4F0E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5A587213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IEnumerable&lt;Competitor&gt; GetByName(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string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name);</w:t>
            </w:r>
          </w:p>
          <w:p w14:paraId="0E1D2044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0E6B909F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IEnumerable&lt;Competitor&gt; SearchWithNameLength(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min,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max);</w:t>
            </w:r>
          </w:p>
          <w:p w14:paraId="4F97D4EA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0ECFF4D8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bool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Contains(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competitionId, Competitor comp);</w:t>
            </w:r>
          </w:p>
          <w:p w14:paraId="5AF0C228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61556181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CompetitionsCount();</w:t>
            </w:r>
          </w:p>
          <w:p w14:paraId="238A7E10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1312EA61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CompetitorsCount();</w:t>
            </w:r>
          </w:p>
          <w:p w14:paraId="57B6586A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096AB7CC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Competition GetCompetition(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id);</w:t>
            </w:r>
          </w:p>
          <w:p w14:paraId="5E19C60E" w14:textId="77777777" w:rsidR="00307D49" w:rsidRPr="00C36295" w:rsidRDefault="00307D49" w:rsidP="00307D49">
            <w:pPr>
              <w:autoSpaceDE w:val="0"/>
              <w:autoSpaceDN w:val="0"/>
              <w:adjustRightInd w:val="0"/>
              <w:rPr>
                <w:noProof/>
                <w:sz w:val="24"/>
                <w:lang w:val="en-GB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>}</w:t>
            </w:r>
          </w:p>
        </w:tc>
      </w:tr>
    </w:tbl>
    <w:p w14:paraId="4B39B2AA" w14:textId="77777777" w:rsidR="00307D49" w:rsidRDefault="00307D49" w:rsidP="00307D49">
      <w:pPr>
        <w:spacing w:before="120"/>
        <w:rPr>
          <w:lang w:val="en-GB"/>
        </w:rPr>
      </w:pPr>
      <w:r>
        <w:rPr>
          <w:lang w:val="en-GB"/>
        </w:rPr>
        <w:t xml:space="preserve">The interface </w:t>
      </w:r>
      <w:r w:rsidR="00585EA7">
        <w:rPr>
          <w:rStyle w:val="CodeChar"/>
        </w:rPr>
        <w:t>Olympics</w:t>
      </w:r>
      <w:r>
        <w:t xml:space="preserve"> </w:t>
      </w:r>
      <w:r>
        <w:rPr>
          <w:lang w:val="en-GB"/>
        </w:rPr>
        <w:t>in Java looks like the code below: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514"/>
      </w:tblGrid>
      <w:tr w:rsidR="00307D49" w:rsidRPr="00E3755E" w14:paraId="458E766F" w14:textId="77777777" w:rsidTr="003664A1">
        <w:tc>
          <w:tcPr>
            <w:tcW w:w="10387" w:type="dxa"/>
          </w:tcPr>
          <w:p w14:paraId="7F880D54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public interface Olympics {</w:t>
            </w:r>
          </w:p>
          <w:p w14:paraId="21744D19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05BE7C0C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void addCompetitor(int id, String name);</w:t>
            </w:r>
          </w:p>
          <w:p w14:paraId="77A9822B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3CF39319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void addCompetition(int id, String name, int score);</w:t>
            </w:r>
          </w:p>
          <w:p w14:paraId="675EFA13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41AC9C7E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void compete(int competitorId, int competitionId);</w:t>
            </w:r>
          </w:p>
          <w:p w14:paraId="15FC75B4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113C2B66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void disqualify(int competitionId, int competitorId);</w:t>
            </w:r>
          </w:p>
          <w:p w14:paraId="4C599396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237FCFCA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Iterable&lt;Competitor&gt; findCompetitorsInRange(long min, long max);</w:t>
            </w:r>
          </w:p>
          <w:p w14:paraId="79533A3E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08EE4FC4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Iterable&lt;Competitor&gt; getByName(String name);</w:t>
            </w:r>
          </w:p>
          <w:p w14:paraId="3976D3C4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1EA6DD92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Iterable&lt;Competitor&gt; searchWithNameLength(int minLength, int maxLength);</w:t>
            </w:r>
          </w:p>
          <w:p w14:paraId="028EFBF1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4263EE1E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Boolean contains(int competitionId, Competitor comp);</w:t>
            </w:r>
          </w:p>
          <w:p w14:paraId="0EB2DD21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7ED9F880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int competitionsCount();</w:t>
            </w:r>
          </w:p>
          <w:p w14:paraId="0B1F4B94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4AA310A8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int competitorsCount();</w:t>
            </w:r>
          </w:p>
          <w:p w14:paraId="6CC2D718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09C29A4D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Competition getCompetition(int id);</w:t>
            </w:r>
          </w:p>
          <w:p w14:paraId="09A622B7" w14:textId="77777777" w:rsidR="00307D49" w:rsidRPr="00105FD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}</w:t>
            </w:r>
          </w:p>
        </w:tc>
      </w:tr>
    </w:tbl>
    <w:p w14:paraId="056263C2" w14:textId="77777777" w:rsidR="00BC5514" w:rsidRDefault="00BC5514" w:rsidP="00401FF1">
      <w:pPr>
        <w:pStyle w:val="NoSpacing"/>
      </w:pPr>
    </w:p>
    <w:p w14:paraId="2A99BE61" w14:textId="77777777" w:rsidR="00BC5514" w:rsidRDefault="00BC5514" w:rsidP="00BC5514">
      <w:pPr>
        <w:pStyle w:val="Heading2"/>
      </w:pPr>
      <w:r>
        <w:t>Submission</w:t>
      </w:r>
    </w:p>
    <w:p w14:paraId="67294BDA" w14:textId="77777777" w:rsidR="00BC5514" w:rsidRDefault="00BC5514" w:rsidP="00BC5514">
      <w:r>
        <w:t xml:space="preserve">Submit an archive (.zip) of the source code. Your code </w:t>
      </w:r>
      <w:r w:rsidRPr="00241B4B">
        <w:rPr>
          <w:b/>
        </w:rPr>
        <w:t>mustn't</w:t>
      </w:r>
      <w:r>
        <w:t xml:space="preserve"> contain </w:t>
      </w:r>
      <w:r w:rsidRPr="00241B4B">
        <w:rPr>
          <w:rStyle w:val="CodeChar"/>
        </w:rPr>
        <w:t>namespaces</w:t>
      </w:r>
      <w:r>
        <w:t>/</w:t>
      </w:r>
      <w:r w:rsidRPr="00241B4B">
        <w:rPr>
          <w:rStyle w:val="CodeChar"/>
        </w:rPr>
        <w:t>packages</w:t>
      </w:r>
      <w:r>
        <w:t>.</w:t>
      </w:r>
    </w:p>
    <w:p w14:paraId="364FE860" w14:textId="77777777" w:rsidR="00BC5514" w:rsidRDefault="00BC5514" w:rsidP="00BC5514">
      <w:pPr>
        <w:pStyle w:val="Heading2"/>
      </w:pPr>
      <w:r w:rsidRPr="00BC5514">
        <w:t>Scoring</w:t>
      </w:r>
    </w:p>
    <w:p w14:paraId="32928038" w14:textId="77777777" w:rsidR="00BC5514" w:rsidRDefault="00BC5514" w:rsidP="00BC5514">
      <w:pPr>
        <w:rPr>
          <w:lang w:eastAsia="ja-JP"/>
        </w:rPr>
      </w:pPr>
      <w:r>
        <w:rPr>
          <w:lang w:eastAsia="ja-JP"/>
        </w:rPr>
        <w:t xml:space="preserve">Each implemented method brings you a specific </w:t>
      </w:r>
      <w:proofErr w:type="gramStart"/>
      <w:r>
        <w:rPr>
          <w:lang w:eastAsia="ja-JP"/>
        </w:rPr>
        <w:t>amount</w:t>
      </w:r>
      <w:proofErr w:type="gramEnd"/>
      <w:r>
        <w:rPr>
          <w:lang w:eastAsia="ja-JP"/>
        </w:rPr>
        <w:t xml:space="preserve"> of </w:t>
      </w:r>
      <w:r>
        <w:rPr>
          <w:noProof/>
          <w:lang w:eastAsia="ja-JP"/>
        </w:rPr>
        <w:t>points,</w:t>
      </w:r>
      <w:r>
        <w:rPr>
          <w:lang w:eastAsia="ja-JP"/>
        </w:rPr>
        <w:t xml:space="preserve"> some of the points are awarded for correct behavior, others for performance. </w:t>
      </w:r>
      <w:r w:rsidRPr="00121476">
        <w:rPr>
          <w:b/>
          <w:lang w:eastAsia="ja-JP"/>
        </w:rPr>
        <w:t>The performance tests might not work on your PC</w:t>
      </w:r>
      <w:r>
        <w:rPr>
          <w:lang w:eastAsia="ja-JP"/>
        </w:rPr>
        <w:t xml:space="preserve">. You need to cover all tests in each group to receive points. </w:t>
      </w:r>
      <w:r>
        <w:rPr>
          <w:noProof/>
          <w:lang w:eastAsia="ja-JP"/>
        </w:rPr>
        <w:t>Bellow</w:t>
      </w:r>
      <w:r>
        <w:rPr>
          <w:lang w:eastAsia="ja-JP"/>
        </w:rPr>
        <w:t xml:space="preserve"> is a breakdown of all points by methods:</w:t>
      </w:r>
    </w:p>
    <w:tbl>
      <w:tblPr>
        <w:tblStyle w:val="ScoreStyle"/>
        <w:tblW w:w="0" w:type="auto"/>
        <w:jc w:val="center"/>
        <w:tblLook w:val="01E0" w:firstRow="1" w:lastRow="1" w:firstColumn="1" w:lastColumn="1" w:noHBand="0" w:noVBand="0"/>
      </w:tblPr>
      <w:tblGrid>
        <w:gridCol w:w="2724"/>
        <w:gridCol w:w="2127"/>
        <w:gridCol w:w="2127"/>
        <w:gridCol w:w="2127"/>
      </w:tblGrid>
      <w:tr w:rsidR="00BC5514" w14:paraId="7BE1881C" w14:textId="77777777" w:rsidTr="00261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14:paraId="394DB9EA" w14:textId="77777777" w:rsidR="00BC5514" w:rsidRDefault="00BC5514" w:rsidP="00261971">
            <w:pPr>
              <w:rPr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14:paraId="75E20A1D" w14:textId="77777777" w:rsidR="00BC5514" w:rsidRDefault="00BC5514" w:rsidP="00261971">
            <w:pPr>
              <w:rPr>
                <w:lang w:eastAsia="ja-JP"/>
              </w:rPr>
            </w:pPr>
            <w:r>
              <w:rPr>
                <w:lang w:eastAsia="ja-JP"/>
              </w:rPr>
              <w:t>Correct Behavior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7" w:type="dxa"/>
          </w:tcPr>
          <w:p w14:paraId="7BAAFF01" w14:textId="77777777" w:rsidR="00BC5514" w:rsidRDefault="00BC5514" w:rsidP="00261971">
            <w:pPr>
              <w:rPr>
                <w:lang w:eastAsia="ja-JP"/>
              </w:rPr>
            </w:pPr>
            <w:r>
              <w:rPr>
                <w:lang w:eastAsia="ja-JP"/>
              </w:rPr>
              <w:t>Performance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2127" w:type="dxa"/>
          </w:tcPr>
          <w:p w14:paraId="6A05CEF5" w14:textId="77777777" w:rsidR="00BC5514" w:rsidRDefault="00BC5514" w:rsidP="00261971">
            <w:pPr>
              <w:rPr>
                <w:lang w:eastAsia="ja-JP"/>
              </w:rPr>
            </w:pPr>
            <w:r>
              <w:rPr>
                <w:lang w:eastAsia="ja-JP"/>
              </w:rPr>
              <w:t>Total</w:t>
            </w:r>
          </w:p>
        </w:tc>
      </w:tr>
      <w:tr w:rsidR="00BC5514" w14:paraId="6B5375E9" w14:textId="77777777" w:rsidTr="0026197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724" w:type="dxa"/>
          </w:tcPr>
          <w:p w14:paraId="162F84B9" w14:textId="77777777" w:rsidR="00BC5514" w:rsidRDefault="00BC5514" w:rsidP="00261971">
            <w:pPr>
              <w:rPr>
                <w:lang w:eastAsia="ja-JP"/>
              </w:rPr>
            </w:pPr>
            <w:r>
              <w:rPr>
                <w:lang w:eastAsia="ja-JP"/>
              </w:rPr>
              <w:t>Overall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14:paraId="38036C13" w14:textId="77777777" w:rsidR="00BC5514" w:rsidRPr="00307D49" w:rsidRDefault="00307D49" w:rsidP="00261971">
            <w:pPr>
              <w:rPr>
                <w:lang w:eastAsia="ja-JP"/>
              </w:rPr>
            </w:pPr>
            <w:r>
              <w:rPr>
                <w:lang w:eastAsia="ja-JP"/>
              </w:rPr>
              <w:t>50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7" w:type="dxa"/>
          </w:tcPr>
          <w:p w14:paraId="7655D796" w14:textId="77777777" w:rsidR="00BC5514" w:rsidRPr="00307D49" w:rsidRDefault="00307D49" w:rsidP="00261971">
            <w:pPr>
              <w:rPr>
                <w:lang w:eastAsia="ja-JP"/>
              </w:rPr>
            </w:pPr>
            <w:r>
              <w:rPr>
                <w:lang w:eastAsia="ja-JP"/>
              </w:rPr>
              <w:t>100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27" w:type="dxa"/>
          </w:tcPr>
          <w:p w14:paraId="563C88A8" w14:textId="77777777" w:rsidR="00BC5514" w:rsidRDefault="00307D49" w:rsidP="00261971">
            <w:pPr>
              <w:rPr>
                <w:lang w:eastAsia="ja-JP"/>
              </w:rPr>
            </w:pPr>
            <w:r>
              <w:rPr>
                <w:lang w:eastAsia="ja-JP"/>
              </w:rPr>
              <w:t>150</w:t>
            </w:r>
          </w:p>
        </w:tc>
      </w:tr>
    </w:tbl>
    <w:p w14:paraId="7BDF6686" w14:textId="77777777" w:rsidR="00BC5514" w:rsidRPr="00BC5514" w:rsidRDefault="00BC5514" w:rsidP="00BC5514"/>
    <w:sectPr w:rsidR="00BC5514" w:rsidRPr="00BC5514">
      <w:footerReference w:type="default" r:id="rId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62B7D" w14:textId="77777777" w:rsidR="002F1B05" w:rsidRDefault="002F1B05" w:rsidP="00862A55">
      <w:pPr>
        <w:spacing w:before="0" w:after="0" w:line="240" w:lineRule="auto"/>
      </w:pPr>
      <w:r>
        <w:separator/>
      </w:r>
    </w:p>
  </w:endnote>
  <w:endnote w:type="continuationSeparator" w:id="0">
    <w:p w14:paraId="1E51E96F" w14:textId="77777777" w:rsidR="002F1B05" w:rsidRDefault="002F1B05" w:rsidP="00862A5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F5E43" w14:textId="77777777" w:rsidR="00862A55" w:rsidRDefault="00862A55" w:rsidP="00862A5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C58475" wp14:editId="52774436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EEDC7C" w14:textId="77777777" w:rsidR="00862A55" w:rsidRDefault="00862A55" w:rsidP="00862A5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178D69A6" w14:textId="77777777" w:rsidR="00862A55" w:rsidRDefault="00862A55" w:rsidP="00862A5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24C0E0" wp14:editId="58084B5B">
                                <wp:extent cx="180975" cy="180975"/>
                                <wp:effectExtent l="0" t="0" r="9525" b="9525"/>
                                <wp:docPr id="10" name="Picture 1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3FD72C" wp14:editId="192E8928">
                                <wp:extent cx="180975" cy="180975"/>
                                <wp:effectExtent l="0" t="0" r="9525" b="9525"/>
                                <wp:docPr id="9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5072AA" wp14:editId="0E4BA0E7">
                                <wp:extent cx="180975" cy="18097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6879CA" wp14:editId="7114F2E0">
                                <wp:extent cx="180975" cy="180975"/>
                                <wp:effectExtent l="0" t="0" r="9525" b="9525"/>
                                <wp:docPr id="5" name="Picture 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B679EE" wp14:editId="3270715C">
                                <wp:extent cx="180975" cy="180975"/>
                                <wp:effectExtent l="0" t="0" r="9525" b="9525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B99E5B" wp14:editId="51FCCAEB">
                                <wp:extent cx="180975" cy="180975"/>
                                <wp:effectExtent l="0" t="0" r="9525" b="9525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018C9C" wp14:editId="587C2472">
                                <wp:extent cx="180975" cy="180975"/>
                                <wp:effectExtent l="0" t="0" r="9525" b="9525"/>
                                <wp:docPr id="3" name="Picture 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8F1935" wp14:editId="65C6E064">
                                <wp:extent cx="180975" cy="180975"/>
                                <wp:effectExtent l="0" t="0" r="9525" b="9525"/>
                                <wp:docPr id="2" name="Picture 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9B49E0" wp14:editId="756DDF47">
                                <wp:extent cx="180975" cy="18097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C58475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9pt;margin-top:7pt;width:411.4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" filled="f" stroked="f">
              <v:textbox inset=".5mm,1.2mm,.5mm,.5mm">
                <w:txbxContent>
                  <w:p w14:paraId="65EEDC7C" w14:textId="77777777" w:rsidR="00862A55" w:rsidRDefault="00862A55" w:rsidP="00862A5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178D69A6" w14:textId="77777777" w:rsidR="00862A55" w:rsidRDefault="00862A55" w:rsidP="00862A5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24C0E0" wp14:editId="58084B5B">
                          <wp:extent cx="180975" cy="180975"/>
                          <wp:effectExtent l="0" t="0" r="9525" b="9525"/>
                          <wp:docPr id="10" name="Picture 1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3FD72C" wp14:editId="192E8928">
                          <wp:extent cx="180975" cy="180975"/>
                          <wp:effectExtent l="0" t="0" r="9525" b="9525"/>
                          <wp:docPr id="9" name="Picture 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5072AA" wp14:editId="0E4BA0E7">
                          <wp:extent cx="180975" cy="18097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6879CA" wp14:editId="7114F2E0">
                          <wp:extent cx="180975" cy="180975"/>
                          <wp:effectExtent l="0" t="0" r="9525" b="9525"/>
                          <wp:docPr id="5" name="Picture 5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B679EE" wp14:editId="3270715C">
                          <wp:extent cx="180975" cy="180975"/>
                          <wp:effectExtent l="0" t="0" r="9525" b="9525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B99E5B" wp14:editId="51FCCAEB">
                          <wp:extent cx="180975" cy="180975"/>
                          <wp:effectExtent l="0" t="0" r="9525" b="9525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018C9C" wp14:editId="587C2472">
                          <wp:extent cx="180975" cy="180975"/>
                          <wp:effectExtent l="0" t="0" r="9525" b="9525"/>
                          <wp:docPr id="3" name="Picture 3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8F1935" wp14:editId="65C6E064">
                          <wp:extent cx="180975" cy="180975"/>
                          <wp:effectExtent l="0" t="0" r="9525" b="9525"/>
                          <wp:docPr id="2" name="Picture 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9B49E0" wp14:editId="756DDF47">
                          <wp:extent cx="180975" cy="18097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4809EF0" wp14:editId="155E366E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76FC91" w14:textId="77777777" w:rsidR="00862A55" w:rsidRDefault="00862A55" w:rsidP="00862A5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809EF0"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K8pxTV7AgAAXgUA&#10;AA4AAAAAAAAAAAAAAAAALgIAAGRycy9lMm9Eb2MueG1sUEsBAi0AFAAGAAgAAAAhAGbIqGHeAAAA&#10;CQEAAA8AAAAAAAAAAAAAAAAA1QQAAGRycy9kb3ducmV2LnhtbFBLBQYAAAAABAAEAPMAAADgBQAA&#10;AAA=&#10;" filled="f" stroked="f" strokeweight=".5pt">
              <v:textbox inset=".5mm,0,0,0">
                <w:txbxContent>
                  <w:p w14:paraId="4A76FC91" w14:textId="77777777" w:rsidR="00862A55" w:rsidRDefault="00862A55" w:rsidP="00862A5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5A5ADA40" wp14:editId="6A739D3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64451D" wp14:editId="51BC517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C84F14" id="Straight Connector 1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8DF34F" wp14:editId="20BBF69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F292B6" w14:textId="77777777" w:rsidR="00862A55" w:rsidRDefault="00862A55" w:rsidP="00862A5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5E0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5E0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8DF34F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9F292B6" w14:textId="77777777" w:rsidR="00862A55" w:rsidRDefault="00862A55" w:rsidP="00862A5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A5E0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A5E0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1F022AD" w14:textId="77777777" w:rsidR="00862A55" w:rsidRDefault="00862A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08C48" w14:textId="77777777" w:rsidR="002F1B05" w:rsidRDefault="002F1B05" w:rsidP="00862A55">
      <w:pPr>
        <w:spacing w:before="0" w:after="0" w:line="240" w:lineRule="auto"/>
      </w:pPr>
      <w:r>
        <w:separator/>
      </w:r>
    </w:p>
  </w:footnote>
  <w:footnote w:type="continuationSeparator" w:id="0">
    <w:p w14:paraId="62254643" w14:textId="77777777" w:rsidR="002F1B05" w:rsidRDefault="002F1B05" w:rsidP="00862A5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12EB5"/>
    <w:multiLevelType w:val="hybridMultilevel"/>
    <w:tmpl w:val="8ED05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9724E6"/>
    <w:multiLevelType w:val="hybridMultilevel"/>
    <w:tmpl w:val="76028B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3"/>
  </w:num>
  <w:num w:numId="4">
    <w:abstractNumId w:val="15"/>
  </w:num>
  <w:num w:numId="5">
    <w:abstractNumId w:val="9"/>
  </w:num>
  <w:num w:numId="6">
    <w:abstractNumId w:val="1"/>
  </w:num>
  <w:num w:numId="7">
    <w:abstractNumId w:val="8"/>
  </w:num>
  <w:num w:numId="8">
    <w:abstractNumId w:val="0"/>
  </w:num>
  <w:num w:numId="9">
    <w:abstractNumId w:val="5"/>
  </w:num>
  <w:num w:numId="10">
    <w:abstractNumId w:val="17"/>
  </w:num>
  <w:num w:numId="11">
    <w:abstractNumId w:val="18"/>
  </w:num>
  <w:num w:numId="12">
    <w:abstractNumId w:val="10"/>
  </w:num>
  <w:num w:numId="13">
    <w:abstractNumId w:val="7"/>
  </w:num>
  <w:num w:numId="14">
    <w:abstractNumId w:val="11"/>
  </w:num>
  <w:num w:numId="15">
    <w:abstractNumId w:val="19"/>
  </w:num>
  <w:num w:numId="16">
    <w:abstractNumId w:val="16"/>
  </w:num>
  <w:num w:numId="17">
    <w:abstractNumId w:val="4"/>
  </w:num>
  <w:num w:numId="18">
    <w:abstractNumId w:val="2"/>
  </w:num>
  <w:num w:numId="19">
    <w:abstractNumId w:val="14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0D23"/>
    <w:rsid w:val="00061144"/>
    <w:rsid w:val="000A0254"/>
    <w:rsid w:val="00104F0B"/>
    <w:rsid w:val="00135210"/>
    <w:rsid w:val="00197630"/>
    <w:rsid w:val="00211602"/>
    <w:rsid w:val="00291A8B"/>
    <w:rsid w:val="002B6B83"/>
    <w:rsid w:val="002F1B05"/>
    <w:rsid w:val="00307D49"/>
    <w:rsid w:val="00401FF1"/>
    <w:rsid w:val="004B4B04"/>
    <w:rsid w:val="00585EA7"/>
    <w:rsid w:val="005B31E0"/>
    <w:rsid w:val="005B4420"/>
    <w:rsid w:val="005C6A7F"/>
    <w:rsid w:val="006159C3"/>
    <w:rsid w:val="006817E2"/>
    <w:rsid w:val="00786222"/>
    <w:rsid w:val="007B562D"/>
    <w:rsid w:val="007F77CC"/>
    <w:rsid w:val="00862A55"/>
    <w:rsid w:val="008F7425"/>
    <w:rsid w:val="00910D23"/>
    <w:rsid w:val="0092047B"/>
    <w:rsid w:val="009471FB"/>
    <w:rsid w:val="009801CC"/>
    <w:rsid w:val="00A107FB"/>
    <w:rsid w:val="00AD1FC0"/>
    <w:rsid w:val="00BC5514"/>
    <w:rsid w:val="00C02737"/>
    <w:rsid w:val="00D42932"/>
    <w:rsid w:val="00D57328"/>
    <w:rsid w:val="00DA77CB"/>
    <w:rsid w:val="00EA0F7A"/>
    <w:rsid w:val="00EA5E0E"/>
    <w:rsid w:val="00EB3F4B"/>
    <w:rsid w:val="00F2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5E47C5"/>
  <w15:docId w15:val="{2685AEAA-DAC2-4682-AF9B-F42252FBB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93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42932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42932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93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2932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932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932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2932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42932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42932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932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D42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932"/>
  </w:style>
  <w:style w:type="paragraph" w:styleId="Footer">
    <w:name w:val="footer"/>
    <w:basedOn w:val="Normal"/>
    <w:link w:val="FooterChar"/>
    <w:uiPriority w:val="99"/>
    <w:unhideWhenUsed/>
    <w:rsid w:val="00D42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932"/>
  </w:style>
  <w:style w:type="paragraph" w:styleId="BalloonText">
    <w:name w:val="Balloon Text"/>
    <w:basedOn w:val="Normal"/>
    <w:link w:val="BalloonTextChar"/>
    <w:uiPriority w:val="99"/>
    <w:semiHidden/>
    <w:unhideWhenUsed/>
    <w:rsid w:val="00D42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93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293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42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2932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D4293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42932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D42932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D42932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42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42932"/>
  </w:style>
  <w:style w:type="table" w:customStyle="1" w:styleId="TableGrid1">
    <w:name w:val="Table Grid1"/>
    <w:basedOn w:val="TableNormal"/>
    <w:next w:val="TableGrid"/>
    <w:uiPriority w:val="59"/>
    <w:rsid w:val="00D42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D4293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42932"/>
    <w:rPr>
      <w:color w:val="605E5C"/>
      <w:shd w:val="clear" w:color="auto" w:fill="E1DFDD"/>
    </w:rPr>
  </w:style>
  <w:style w:type="table" w:customStyle="1" w:styleId="ScoreStyle">
    <w:name w:val="Score Style"/>
    <w:basedOn w:val="TableSimple2"/>
    <w:uiPriority w:val="99"/>
    <w:rsid w:val="00BC5514"/>
    <w:pPr>
      <w:spacing w:after="0" w:line="240" w:lineRule="auto"/>
      <w:jc w:val="center"/>
    </w:pPr>
    <w:tblPr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cPr>
      <w:shd w:val="clear" w:color="auto" w:fill="auto"/>
      <w:vAlign w:val="center"/>
    </w:tcPr>
    <w:tblStylePr w:type="firstRow">
      <w:rPr>
        <w:rFonts w:asciiTheme="majorHAnsi" w:hAnsiTheme="majorHAnsi"/>
        <w:b/>
        <w:bCs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rFonts w:asciiTheme="minorHAnsi" w:hAnsiTheme="minorHAnsi"/>
        <w:b/>
        <w:bCs/>
        <w:color w:val="auto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pPr>
        <w:jc w:val="center"/>
      </w:pPr>
      <w:rPr>
        <w:rFonts w:ascii="Consolas" w:hAnsi="Consolas"/>
        <w:b/>
        <w:bCs/>
        <w:color w:val="F79646" w:themeColor="accent6"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il"/>
          <w:tr2bl w:val="nil"/>
        </w:tcBorders>
        <w:shd w:val="clear" w:color="auto" w:fill="auto"/>
      </w:tcPr>
    </w:tblStylePr>
    <w:tblStylePr w:type="lastCol">
      <w:rPr>
        <w:rFonts w:asciiTheme="minorHAnsi" w:hAnsiTheme="minorHAns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band1Vert">
      <w:rPr>
        <w:color w:val="FF0000"/>
      </w:rPr>
    </w:tblStylePr>
    <w:tblStylePr w:type="band2Vert">
      <w:rPr>
        <w:color w:val="00B0F0"/>
      </w:r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asciiTheme="majorHAnsi" w:hAnsiTheme="majorHAnsi"/>
        <w:b/>
        <w:bCs/>
        <w:sz w:val="24"/>
      </w:rPr>
      <w:tblPr/>
      <w:tcPr>
        <w:tcBorders>
          <w:top w:val="single" w:sz="6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BC5514"/>
    <w:pPr>
      <w:spacing w:before="80" w:after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uiPriority w:val="1"/>
    <w:qFormat/>
    <w:rsid w:val="00401F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0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0</TotalTime>
  <Pages>3</Pages>
  <Words>640</Words>
  <Characters>3651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Lazarina Rabadzhieva</cp:lastModifiedBy>
  <cp:revision>3</cp:revision>
  <dcterms:created xsi:type="dcterms:W3CDTF">2021-08-07T20:00:00Z</dcterms:created>
  <dcterms:modified xsi:type="dcterms:W3CDTF">2021-08-07T20:03:00Z</dcterms:modified>
</cp:coreProperties>
</file>